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5034" w14:textId="77777777" w:rsidR="00D164E3" w:rsidRPr="00017EFD" w:rsidRDefault="00196ED1" w:rsidP="00017EFD">
      <w:pPr>
        <w:rPr>
          <w:b/>
        </w:rPr>
      </w:pPr>
      <w:bookmarkStart w:id="0" w:name="_GoBack"/>
      <w:bookmarkEnd w:id="0"/>
      <w:r w:rsidRPr="00017EFD">
        <w:rPr>
          <w:b/>
        </w:rPr>
        <w:t>Infoblatt</w:t>
      </w:r>
    </w:p>
    <w:p w14:paraId="2D788EAB" w14:textId="77777777" w:rsidR="00196ED1" w:rsidRPr="00017EFD" w:rsidRDefault="00196ED1" w:rsidP="00017EFD"/>
    <w:p w14:paraId="0505FD4F" w14:textId="77777777" w:rsidR="00196ED1" w:rsidRPr="00017EFD" w:rsidRDefault="00196ED1" w:rsidP="00017EFD">
      <w:pPr>
        <w:rPr>
          <w:rFonts w:cs="Arial"/>
          <w:b/>
        </w:rPr>
      </w:pPr>
      <w:r w:rsidRPr="00017EFD">
        <w:rPr>
          <w:rFonts w:cs="Arial"/>
          <w:b/>
        </w:rPr>
        <w:t>Verbindung zum Server aufbauen</w:t>
      </w:r>
    </w:p>
    <w:p w14:paraId="51D3623E" w14:textId="77777777" w:rsidR="00196ED1" w:rsidRDefault="00196ED1" w:rsidP="00017EFD">
      <w:pPr>
        <w:rPr>
          <w:rFonts w:cs="Arial"/>
        </w:rPr>
      </w:pPr>
      <w:r w:rsidRPr="00017EFD">
        <w:rPr>
          <w:rFonts w:cs="Arial"/>
        </w:rPr>
        <w:t xml:space="preserve">Der Verbindungsaufbau zum MySQL-Server setzt sich aus </w:t>
      </w:r>
      <w:r w:rsidR="00017EFD">
        <w:rPr>
          <w:rFonts w:cs="Arial"/>
        </w:rPr>
        <w:t>2 Schritten zusammen:</w:t>
      </w:r>
    </w:p>
    <w:p w14:paraId="356CB440" w14:textId="77777777" w:rsidR="00017EFD" w:rsidRPr="00017EFD" w:rsidRDefault="00017EFD" w:rsidP="00017EFD">
      <w:pPr>
        <w:rPr>
          <w:rFonts w:cs="Arial"/>
        </w:rPr>
      </w:pPr>
    </w:p>
    <w:p w14:paraId="264BB8EB" w14:textId="77777777" w:rsidR="00196ED1" w:rsidRDefault="00196ED1" w:rsidP="00017EFD">
      <w:pPr>
        <w:rPr>
          <w:rFonts w:cs="Arial"/>
        </w:rPr>
      </w:pPr>
      <w:r w:rsidRPr="00017EFD">
        <w:rPr>
          <w:rFonts w:cs="Arial"/>
        </w:rPr>
        <w:t>1. Schritt: Auswahl Datenbank</w:t>
      </w:r>
    </w:p>
    <w:p w14:paraId="4201D5A7" w14:textId="77777777" w:rsidR="00017EFD" w:rsidRPr="00017EFD" w:rsidRDefault="00017EFD" w:rsidP="00017EFD">
      <w:pPr>
        <w:rPr>
          <w:rFonts w:cs="Arial"/>
        </w:rPr>
      </w:pPr>
    </w:p>
    <w:p w14:paraId="5B6E500B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</w:rPr>
      </w:pPr>
      <w:proofErr w:type="gramStart"/>
      <w:r w:rsidRPr="00017EFD">
        <w:rPr>
          <w:rFonts w:ascii="Courier New" w:hAnsi="Courier New" w:cs="Courier New"/>
          <w:sz w:val="22"/>
          <w:szCs w:val="22"/>
        </w:rPr>
        <w:t>&lt;?php</w:t>
      </w:r>
      <w:proofErr w:type="gramEnd"/>
    </w:p>
    <w:p w14:paraId="320190CF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</w:rPr>
      </w:pPr>
      <w:r w:rsidRPr="00017EFD">
        <w:rPr>
          <w:rFonts w:ascii="Courier New" w:hAnsi="Courier New" w:cs="Courier New"/>
          <w:sz w:val="22"/>
          <w:szCs w:val="22"/>
        </w:rPr>
        <w:t>$host = 'localhost';</w:t>
      </w:r>
    </w:p>
    <w:p w14:paraId="011D34BD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  <w:lang w:val="en-GB"/>
        </w:rPr>
      </w:pPr>
      <w:r w:rsidRPr="00017EFD">
        <w:rPr>
          <w:rFonts w:ascii="Courier New" w:hAnsi="Courier New" w:cs="Courier New"/>
          <w:sz w:val="22"/>
          <w:szCs w:val="22"/>
          <w:lang w:val="en-GB"/>
        </w:rPr>
        <w:t>$user = 'gast';</w:t>
      </w:r>
    </w:p>
    <w:p w14:paraId="587CDA7A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  <w:lang w:val="en-GB"/>
        </w:rPr>
      </w:pPr>
      <w:r w:rsidRPr="00017EFD">
        <w:rPr>
          <w:rFonts w:ascii="Courier New" w:hAnsi="Courier New" w:cs="Courier New"/>
          <w:sz w:val="22"/>
          <w:szCs w:val="22"/>
          <w:lang w:val="en-GB"/>
        </w:rPr>
        <w:t>$password = 'gast';</w:t>
      </w:r>
    </w:p>
    <w:p w14:paraId="48D64D6B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  <w:lang w:val="en-GB"/>
        </w:rPr>
      </w:pPr>
      <w:r w:rsidRPr="00017EFD">
        <w:rPr>
          <w:rFonts w:ascii="Courier New" w:hAnsi="Courier New" w:cs="Courier New"/>
          <w:sz w:val="22"/>
          <w:szCs w:val="22"/>
          <w:lang w:val="en-GB"/>
        </w:rPr>
        <w:t>$db = 'gaestebuch';</w:t>
      </w:r>
    </w:p>
    <w:p w14:paraId="6064D1AB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</w:rPr>
      </w:pPr>
      <w:r w:rsidRPr="00017EFD">
        <w:rPr>
          <w:rFonts w:ascii="Courier New" w:hAnsi="Courier New" w:cs="Courier New"/>
          <w:sz w:val="22"/>
          <w:szCs w:val="22"/>
        </w:rPr>
        <w:t>$</w:t>
      </w:r>
      <w:r w:rsidR="005F7E5B" w:rsidRPr="00017EFD">
        <w:rPr>
          <w:rFonts w:ascii="Courier New" w:hAnsi="Courier New" w:cs="Courier New"/>
          <w:sz w:val="22"/>
          <w:szCs w:val="22"/>
        </w:rPr>
        <w:t>verbindung</w:t>
      </w:r>
      <w:r w:rsidRPr="00017EFD">
        <w:rPr>
          <w:rFonts w:ascii="Courier New" w:hAnsi="Courier New" w:cs="Courier New"/>
          <w:sz w:val="22"/>
          <w:szCs w:val="22"/>
        </w:rPr>
        <w:t xml:space="preserve"> = mysql_</w:t>
      </w:r>
      <w:proofErr w:type="gramStart"/>
      <w:r w:rsidRPr="00017EFD">
        <w:rPr>
          <w:rFonts w:ascii="Courier New" w:hAnsi="Courier New" w:cs="Courier New"/>
          <w:sz w:val="22"/>
          <w:szCs w:val="22"/>
        </w:rPr>
        <w:t>connect(</w:t>
      </w:r>
      <w:proofErr w:type="gramEnd"/>
      <w:r w:rsidRPr="00017EFD">
        <w:rPr>
          <w:rFonts w:ascii="Courier New" w:hAnsi="Courier New" w:cs="Courier New"/>
          <w:sz w:val="22"/>
          <w:szCs w:val="22"/>
        </w:rPr>
        <w:t>$host, $user, $password);</w:t>
      </w:r>
    </w:p>
    <w:p w14:paraId="16CC781F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</w:rPr>
      </w:pPr>
      <w:r w:rsidRPr="00017EFD">
        <w:rPr>
          <w:rFonts w:ascii="Courier New" w:hAnsi="Courier New" w:cs="Courier New"/>
          <w:sz w:val="22"/>
          <w:szCs w:val="22"/>
        </w:rPr>
        <w:t xml:space="preserve">  if </w:t>
      </w:r>
      <w:proofErr w:type="gramStart"/>
      <w:r w:rsidRPr="00017EFD">
        <w:rPr>
          <w:rFonts w:ascii="Courier New" w:hAnsi="Courier New" w:cs="Courier New"/>
          <w:sz w:val="22"/>
          <w:szCs w:val="22"/>
        </w:rPr>
        <w:t>(!$</w:t>
      </w:r>
      <w:proofErr w:type="gramEnd"/>
      <w:r w:rsidR="005F7E5B" w:rsidRPr="00017EFD">
        <w:rPr>
          <w:rFonts w:ascii="Courier New" w:hAnsi="Courier New" w:cs="Courier New"/>
          <w:sz w:val="22"/>
          <w:szCs w:val="22"/>
        </w:rPr>
        <w:t>verbindung</w:t>
      </w:r>
      <w:r w:rsidRPr="00017EFD">
        <w:rPr>
          <w:rFonts w:ascii="Courier New" w:hAnsi="Courier New" w:cs="Courier New"/>
          <w:sz w:val="22"/>
          <w:szCs w:val="22"/>
        </w:rPr>
        <w:t xml:space="preserve">) </w:t>
      </w:r>
    </w:p>
    <w:p w14:paraId="3D28FF6D" w14:textId="77777777" w:rsidR="00196ED1" w:rsidRPr="00017EFD" w:rsidRDefault="00380340" w:rsidP="00017EFD">
      <w:pPr>
        <w:ind w:firstLine="708"/>
        <w:rPr>
          <w:rFonts w:ascii="Courier New" w:hAnsi="Courier New" w:cs="Courier New"/>
          <w:sz w:val="22"/>
          <w:szCs w:val="22"/>
        </w:rPr>
      </w:pPr>
      <w:proofErr w:type="gramStart"/>
      <w:r w:rsidRPr="00017EFD">
        <w:rPr>
          <w:rFonts w:ascii="Courier New" w:hAnsi="Courier New" w:cs="Courier New"/>
          <w:sz w:val="22"/>
          <w:szCs w:val="22"/>
        </w:rPr>
        <w:t>die</w:t>
      </w:r>
      <w:r w:rsidR="00196ED1" w:rsidRPr="00017EFD">
        <w:rPr>
          <w:rFonts w:ascii="Courier New" w:hAnsi="Courier New" w:cs="Courier New"/>
          <w:sz w:val="22"/>
          <w:szCs w:val="22"/>
        </w:rPr>
        <w:t>(</w:t>
      </w:r>
      <w:proofErr w:type="gramEnd"/>
      <w:r w:rsidR="00196ED1" w:rsidRPr="00017EFD">
        <w:rPr>
          <w:rFonts w:ascii="Courier New" w:hAnsi="Courier New" w:cs="Courier New"/>
          <w:sz w:val="22"/>
          <w:szCs w:val="22"/>
        </w:rPr>
        <w:t>"Keine Verbindung moeglich!\n");</w:t>
      </w:r>
    </w:p>
    <w:p w14:paraId="68DBBAFB" w14:textId="77777777" w:rsidR="00196ED1" w:rsidRPr="00017EFD" w:rsidRDefault="00196ED1" w:rsidP="00017EFD">
      <w:pPr>
        <w:rPr>
          <w:rFonts w:cs="Arial"/>
        </w:rPr>
      </w:pPr>
    </w:p>
    <w:p w14:paraId="50A12CD6" w14:textId="77777777" w:rsidR="00196ED1" w:rsidRPr="00017EFD" w:rsidRDefault="00196ED1" w:rsidP="00017EFD">
      <w:pPr>
        <w:rPr>
          <w:rFonts w:cs="Arial"/>
        </w:rPr>
      </w:pPr>
      <w:r w:rsidRPr="00017EFD">
        <w:rPr>
          <w:rFonts w:cs="Arial"/>
        </w:rPr>
        <w:t>2. Schritt: Auswahl der zu verwendenden Datenbank auf dem Server</w:t>
      </w:r>
    </w:p>
    <w:p w14:paraId="5241FF08" w14:textId="77777777" w:rsidR="00196ED1" w:rsidRPr="00017EFD" w:rsidRDefault="00196ED1" w:rsidP="00017EFD">
      <w:pPr>
        <w:rPr>
          <w:rFonts w:cs="Arial"/>
        </w:rPr>
      </w:pPr>
    </w:p>
    <w:p w14:paraId="48E1C852" w14:textId="77777777" w:rsidR="00196ED1" w:rsidRPr="00017EFD" w:rsidRDefault="00196ED1" w:rsidP="00017EFD">
      <w:pPr>
        <w:rPr>
          <w:rFonts w:ascii="Courier New" w:hAnsi="Courier New" w:cs="Courier New"/>
          <w:sz w:val="22"/>
          <w:szCs w:val="22"/>
          <w:lang w:val="en-GB"/>
        </w:rPr>
      </w:pPr>
      <w:r w:rsidRPr="00017EFD">
        <w:rPr>
          <w:rFonts w:ascii="Courier New" w:hAnsi="Courier New" w:cs="Courier New"/>
          <w:sz w:val="22"/>
          <w:szCs w:val="22"/>
        </w:rPr>
        <w:t xml:space="preserve">    </w:t>
      </w:r>
      <w:r w:rsidRPr="00017EFD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gramStart"/>
      <w:r w:rsidRPr="00017EFD">
        <w:rPr>
          <w:rFonts w:ascii="Courier New" w:hAnsi="Courier New" w:cs="Courier New"/>
          <w:sz w:val="22"/>
          <w:szCs w:val="22"/>
          <w:lang w:val="en-GB"/>
        </w:rPr>
        <w:t>(!mysql</w:t>
      </w:r>
      <w:proofErr w:type="gramEnd"/>
      <w:r w:rsidRPr="00017EFD">
        <w:rPr>
          <w:rFonts w:ascii="Courier New" w:hAnsi="Courier New" w:cs="Courier New"/>
          <w:sz w:val="22"/>
          <w:szCs w:val="22"/>
          <w:lang w:val="en-GB"/>
        </w:rPr>
        <w:t>_select_db($</w:t>
      </w:r>
      <w:r w:rsidR="00017EFD" w:rsidRPr="00017EFD">
        <w:rPr>
          <w:rFonts w:ascii="Courier New" w:hAnsi="Courier New" w:cs="Courier New"/>
          <w:sz w:val="22"/>
          <w:szCs w:val="22"/>
          <w:lang w:val="en-GB"/>
        </w:rPr>
        <w:t>db</w:t>
      </w:r>
      <w:r w:rsidRPr="00017EFD">
        <w:rPr>
          <w:rFonts w:ascii="Courier New" w:hAnsi="Courier New" w:cs="Courier New"/>
          <w:sz w:val="22"/>
          <w:szCs w:val="22"/>
          <w:lang w:val="en-GB"/>
        </w:rPr>
        <w:t>, $</w:t>
      </w:r>
      <w:r w:rsidR="00017EFD" w:rsidRPr="00017EFD">
        <w:rPr>
          <w:rFonts w:ascii="Courier New" w:hAnsi="Courier New" w:cs="Courier New"/>
          <w:sz w:val="22"/>
          <w:szCs w:val="22"/>
          <w:lang w:val="en-GB"/>
        </w:rPr>
        <w:t>verbindung</w:t>
      </w:r>
      <w:r w:rsidRPr="00017EFD">
        <w:rPr>
          <w:rFonts w:ascii="Courier New" w:hAnsi="Courier New" w:cs="Courier New"/>
          <w:sz w:val="22"/>
          <w:szCs w:val="22"/>
          <w:lang w:val="en-GB"/>
        </w:rPr>
        <w:t>)) {</w:t>
      </w:r>
    </w:p>
    <w:p w14:paraId="18CED9A4" w14:textId="77777777" w:rsidR="00196ED1" w:rsidRPr="00017EFD" w:rsidRDefault="00017EFD" w:rsidP="00017EFD">
      <w:pPr>
        <w:ind w:firstLine="708"/>
        <w:rPr>
          <w:rFonts w:ascii="Courier New" w:hAnsi="Courier New" w:cs="Courier New"/>
          <w:sz w:val="22"/>
          <w:szCs w:val="22"/>
        </w:rPr>
      </w:pPr>
      <w:proofErr w:type="gramStart"/>
      <w:r w:rsidRPr="00017EFD">
        <w:rPr>
          <w:rFonts w:ascii="Courier New" w:hAnsi="Courier New" w:cs="Courier New"/>
          <w:sz w:val="22"/>
          <w:szCs w:val="22"/>
        </w:rPr>
        <w:t>die</w:t>
      </w:r>
      <w:r w:rsidR="00196ED1" w:rsidRPr="00017EFD">
        <w:rPr>
          <w:rFonts w:ascii="Courier New" w:hAnsi="Courier New" w:cs="Courier New"/>
          <w:sz w:val="22"/>
          <w:szCs w:val="22"/>
        </w:rPr>
        <w:t>(</w:t>
      </w:r>
      <w:proofErr w:type="gramEnd"/>
      <w:r w:rsidR="00196ED1" w:rsidRPr="00017EFD">
        <w:rPr>
          <w:rFonts w:ascii="Courier New" w:hAnsi="Courier New" w:cs="Courier New"/>
          <w:sz w:val="22"/>
          <w:szCs w:val="22"/>
        </w:rPr>
        <w:t>"Datenbank %s existiert nicht.&lt;br&gt;\n", $</w:t>
      </w:r>
      <w:r w:rsidRPr="00017EFD">
        <w:rPr>
          <w:rFonts w:ascii="Courier New" w:hAnsi="Courier New" w:cs="Courier New"/>
          <w:sz w:val="22"/>
          <w:szCs w:val="22"/>
        </w:rPr>
        <w:t>db</w:t>
      </w:r>
      <w:r w:rsidR="00196ED1" w:rsidRPr="00017EFD">
        <w:rPr>
          <w:rFonts w:ascii="Courier New" w:hAnsi="Courier New" w:cs="Courier New"/>
          <w:sz w:val="22"/>
          <w:szCs w:val="22"/>
        </w:rPr>
        <w:t>);</w:t>
      </w:r>
      <w:r w:rsidRPr="00017EFD">
        <w:rPr>
          <w:rFonts w:ascii="Courier New" w:hAnsi="Courier New" w:cs="Courier New"/>
          <w:sz w:val="22"/>
          <w:szCs w:val="22"/>
        </w:rPr>
        <w:t>´…</w:t>
      </w:r>
    </w:p>
    <w:p w14:paraId="528038FA" w14:textId="77777777" w:rsidR="00017EFD" w:rsidRPr="00017EFD" w:rsidRDefault="00017EFD" w:rsidP="00017EFD">
      <w:pPr>
        <w:rPr>
          <w:rFonts w:cs="Arial"/>
        </w:rPr>
      </w:pPr>
    </w:p>
    <w:p w14:paraId="1C16A4D7" w14:textId="77777777" w:rsidR="00017EFD" w:rsidRPr="00AA1EF0" w:rsidRDefault="00017EFD" w:rsidP="00017EFD">
      <w:pPr>
        <w:rPr>
          <w:rFonts w:cs="Arial"/>
          <w:b/>
        </w:rPr>
      </w:pPr>
      <w:r w:rsidRPr="00AA1EF0">
        <w:rPr>
          <w:rFonts w:cs="Arial"/>
          <w:b/>
        </w:rPr>
        <w:t>Anfragen abschicken</w:t>
      </w:r>
    </w:p>
    <w:p w14:paraId="2BBE93AA" w14:textId="77777777" w:rsidR="00017EFD" w:rsidRDefault="00017EFD" w:rsidP="00017EFD">
      <w:pPr>
        <w:rPr>
          <w:rFonts w:cs="Arial"/>
        </w:rPr>
      </w:pPr>
      <w:r>
        <w:rPr>
          <w:rFonts w:cs="Arial"/>
        </w:rPr>
        <w:t>Die Abfrageergebnisse werden in Arrays zwischengespeichert</w:t>
      </w:r>
      <w:r w:rsidR="00AA1EF0">
        <w:rPr>
          <w:rFonts w:cs="Arial"/>
        </w:rPr>
        <w:t xml:space="preserve">. Die Funktion </w:t>
      </w:r>
      <w:r w:rsidR="00AA1EF0">
        <w:rPr>
          <w:rFonts w:ascii="Courier New" w:hAnsi="Courier New" w:cs="Courier New"/>
          <w:sz w:val="22"/>
          <w:szCs w:val="22"/>
        </w:rPr>
        <w:t>mysql_</w:t>
      </w:r>
      <w:proofErr w:type="gramStart"/>
      <w:r w:rsidR="00AA1EF0">
        <w:rPr>
          <w:rFonts w:ascii="Courier New" w:hAnsi="Courier New" w:cs="Courier New"/>
          <w:sz w:val="22"/>
          <w:szCs w:val="22"/>
        </w:rPr>
        <w:t>query(</w:t>
      </w:r>
      <w:proofErr w:type="gramEnd"/>
      <w:r w:rsidR="00AA1EF0">
        <w:rPr>
          <w:rFonts w:ascii="Courier New" w:hAnsi="Courier New" w:cs="Courier New"/>
          <w:sz w:val="22"/>
          <w:szCs w:val="22"/>
        </w:rPr>
        <w:t>)</w:t>
      </w:r>
      <w:r w:rsidR="00AA1EF0">
        <w:rPr>
          <w:rFonts w:cs="Arial"/>
        </w:rPr>
        <w:t xml:space="preserve"> sendet eine SQL-Anfrage an die festgelegte Datenbank.</w:t>
      </w:r>
    </w:p>
    <w:p w14:paraId="4933A624" w14:textId="77777777" w:rsidR="00AA1EF0" w:rsidRDefault="00AA1EF0" w:rsidP="00017EFD">
      <w:pPr>
        <w:rPr>
          <w:rFonts w:cs="Arial"/>
        </w:rPr>
      </w:pPr>
    </w:p>
    <w:p w14:paraId="5D79948F" w14:textId="77777777" w:rsidR="00AA1EF0" w:rsidRDefault="00AA1EF0" w:rsidP="00017EFD">
      <w:pPr>
        <w:rPr>
          <w:rFonts w:ascii="Courier New" w:hAnsi="Courier New" w:cs="Courier New"/>
          <w:sz w:val="22"/>
          <w:szCs w:val="22"/>
        </w:rPr>
      </w:pPr>
      <w:r w:rsidRPr="00AA1EF0">
        <w:rPr>
          <w:rFonts w:ascii="Courier New" w:hAnsi="Courier New" w:cs="Courier New"/>
          <w:sz w:val="22"/>
          <w:szCs w:val="22"/>
        </w:rPr>
        <w:t>$query = "select * from</w:t>
      </w:r>
      <w:proofErr w:type="gramStart"/>
      <w:r w:rsidRPr="00AA1EF0">
        <w:rPr>
          <w:rFonts w:ascii="Courier New" w:hAnsi="Courier New" w:cs="Courier New"/>
          <w:sz w:val="22"/>
          <w:szCs w:val="22"/>
        </w:rPr>
        <w:t xml:space="preserve"> ….</w:t>
      </w:r>
      <w:proofErr w:type="gramEnd"/>
      <w:r w:rsidRPr="00AA1EF0">
        <w:rPr>
          <w:rFonts w:ascii="Courier New" w:hAnsi="Courier New" w:cs="Courier New"/>
          <w:sz w:val="22"/>
          <w:szCs w:val="22"/>
        </w:rPr>
        <w:t>";</w:t>
      </w:r>
    </w:p>
    <w:p w14:paraId="1C4517DB" w14:textId="77777777" w:rsidR="00AA1EF0" w:rsidRPr="00AA1EF0" w:rsidRDefault="00AA1EF0" w:rsidP="00017E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$ergebnis = mysql_</w:t>
      </w:r>
      <w:proofErr w:type="gramStart"/>
      <w:r>
        <w:rPr>
          <w:rFonts w:ascii="Courier New" w:hAnsi="Courier New" w:cs="Courier New"/>
          <w:sz w:val="22"/>
          <w:szCs w:val="22"/>
        </w:rPr>
        <w:t>query(</w:t>
      </w:r>
      <w:proofErr w:type="gramEnd"/>
      <w:r>
        <w:rPr>
          <w:rFonts w:ascii="Courier New" w:hAnsi="Courier New" w:cs="Courier New"/>
          <w:sz w:val="22"/>
          <w:szCs w:val="22"/>
        </w:rPr>
        <w:t>$query, $verbindung);</w:t>
      </w:r>
    </w:p>
    <w:p w14:paraId="21B0E13C" w14:textId="77777777" w:rsidR="00017EFD" w:rsidRDefault="00017EFD" w:rsidP="00017EFD"/>
    <w:p w14:paraId="19BD88E0" w14:textId="77777777" w:rsidR="00AA1EF0" w:rsidRPr="00017EFD" w:rsidRDefault="00AA1EF0" w:rsidP="00017EFD"/>
    <w:sectPr w:rsidR="00AA1EF0" w:rsidRPr="00017EFD" w:rsidSect="004525C1">
      <w:headerReference w:type="default" r:id="rId6"/>
      <w:footerReference w:type="default" r:id="rId7"/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C1B77" w14:textId="77777777" w:rsidR="00A501A6" w:rsidRDefault="00A501A6">
      <w:r>
        <w:separator/>
      </w:r>
    </w:p>
  </w:endnote>
  <w:endnote w:type="continuationSeparator" w:id="0">
    <w:p w14:paraId="5E8AEF20" w14:textId="77777777" w:rsidR="00A501A6" w:rsidRDefault="00A5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 Folio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318DB" w14:textId="77777777" w:rsidR="002B5549" w:rsidRPr="009277EF" w:rsidRDefault="009277EF" w:rsidP="009277EF">
    <w:pPr>
      <w:tabs>
        <w:tab w:val="left" w:pos="5760"/>
        <w:tab w:val="right" w:pos="9360"/>
      </w:tabs>
    </w:pPr>
    <w:r>
      <w:rPr>
        <w:noProof/>
      </w:rPr>
      <w:pict w14:anchorId="3AD7F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1" o:spid="_x0000_s2051" type="#_x0000_t75" style="position:absolute;margin-left:36.5pt;margin-top:806pt;width:23.25pt;height:6pt;z-index:251657728;visibility:visible;mso-wrap-distance-left:12pt;mso-wrap-distance-top:12pt;mso-wrap-distance-right:12pt;mso-wrap-distance-bottom:12pt;mso-position-horizontal-relative:page;mso-position-vertical-relative:page" wrapcoords="-1858 0 -1858 14400 22297 14400 22297 0 -1858 0" strokeweight="1pt">
          <v:imagedata r:id="rId1" o:title=""/>
          <w10:wrap type="tight" anchorx="page" anchory="page"/>
        </v:shape>
      </w:pict>
    </w:r>
    <w:r>
      <w:rPr>
        <w:noProof/>
      </w:rPr>
      <w:pict w14:anchorId="09242245">
        <v:rect id="_x0000_s2050" style="position:absolute;margin-left:72.35pt;margin-top:804.1pt;width:163pt;height:8.1pt;z-index:-251659776;mso-wrap-edited:f;mso-position-horizontal-relative:page;mso-position-vertical-relative:page" coordsize="21600,21600" wrapcoords="0 0 21600 0 21600 21600 0 21600 0 0" filled="f" stroked="f">
          <v:fill o:detectmouseclick="t"/>
          <v:stroke joinstyle="round"/>
          <v:path arrowok="t" o:connectlocs="10800,10800"/>
          <v:textbox style="mso-next-textbox:#_x0000_s2050" inset="0,0,0,0">
            <w:txbxContent>
              <w:p w14:paraId="4A436358" w14:textId="77777777" w:rsidR="009277EF" w:rsidRDefault="009277EF" w:rsidP="009277EF">
                <w:pPr>
                  <w:pStyle w:val="EinfacherAbsatz"/>
                  <w:tabs>
                    <w:tab w:val="left" w:pos="708"/>
                    <w:tab w:val="left" w:pos="1416"/>
                    <w:tab w:val="left" w:pos="2124"/>
                    <w:tab w:val="left" w:pos="2832"/>
                  </w:tabs>
                  <w:rPr>
                    <w:rFonts w:ascii="L Folio Light" w:hAnsi="L Folio Light"/>
                    <w:color w:val="F82D00"/>
                    <w:sz w:val="16"/>
                  </w:rPr>
                </w:pPr>
                <w:r>
                  <w:rPr>
                    <w:rFonts w:ascii="L Folio Light" w:hAnsi="L Folio Light"/>
                    <w:color w:val="F82D00"/>
                    <w:sz w:val="16"/>
                  </w:rPr>
                  <w:t>zentrum für informations- und medientechnik</w:t>
                </w:r>
              </w:p>
            </w:txbxContent>
          </v:textbox>
          <w10:wrap type="tight" anchorx="page" anchory="page"/>
        </v:rect>
      </w:pic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F5447D">
      <w:rPr>
        <w:noProof/>
      </w:rPr>
      <w:t>1</w:t>
    </w:r>
    <w:r>
      <w:fldChar w:fldCharType="end"/>
    </w:r>
    <w:r>
      <w:t xml:space="preserve">/mi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B732" w14:textId="77777777" w:rsidR="00A501A6" w:rsidRDefault="00A501A6">
      <w:r>
        <w:separator/>
      </w:r>
    </w:p>
  </w:footnote>
  <w:footnote w:type="continuationSeparator" w:id="0">
    <w:p w14:paraId="138C4AF4" w14:textId="77777777" w:rsidR="00A501A6" w:rsidRDefault="00A5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020"/>
    </w:tblGrid>
    <w:tr w:rsidR="005653D4" w14:paraId="19C39D65" w14:textId="77777777" w:rsidTr="005653D4">
      <w:trPr>
        <w:cantSplit/>
        <w:trHeight w:val="405"/>
      </w:trPr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111F66D" w14:textId="77777777" w:rsidR="005653D4" w:rsidRDefault="005653D4" w:rsidP="00D164E3">
          <w:r>
            <w:rPr>
              <w:noProof/>
            </w:rPr>
            <w:pict w14:anchorId="448B9B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5pt;margin-top:.85pt;width:85pt;height:37.35pt;z-index:251658752;visibility:visible;mso-position-horizontal-relative:margin;mso-position-vertical-relative:margin">
                <v:imagedata r:id="rId1" o:title=""/>
                <w10:wrap anchorx="margin" anchory="margin"/>
              </v:shape>
            </w:pict>
          </w:r>
        </w:p>
      </w:tc>
      <w:tc>
        <w:tcPr>
          <w:tcW w:w="70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9277516" w14:textId="77777777" w:rsidR="005653D4" w:rsidRDefault="005653D4" w:rsidP="00D164E3">
          <w:pPr>
            <w:jc w:val="center"/>
            <w:rPr>
              <w:b/>
            </w:rPr>
          </w:pPr>
          <w:r>
            <w:rPr>
              <w:b/>
            </w:rPr>
            <w:t>SAE</w:t>
          </w:r>
        </w:p>
      </w:tc>
    </w:tr>
    <w:tr w:rsidR="005653D4" w14:paraId="0F556C37" w14:textId="77777777" w:rsidTr="005653D4">
      <w:trPr>
        <w:cantSplit/>
        <w:trHeight w:val="405"/>
      </w:trPr>
      <w:tc>
        <w:tcPr>
          <w:tcW w:w="24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079DB5A" w14:textId="77777777" w:rsidR="005653D4" w:rsidRDefault="005653D4" w:rsidP="00D164E3"/>
      </w:tc>
      <w:tc>
        <w:tcPr>
          <w:tcW w:w="70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DE0ACE3" w14:textId="77777777" w:rsidR="005653D4" w:rsidRPr="00032C7F" w:rsidRDefault="005653D4" w:rsidP="00D164E3">
          <w:pPr>
            <w:jc w:val="center"/>
          </w:pPr>
          <w:r>
            <w:t>PHP – mySQL Anbindung</w:t>
          </w:r>
        </w:p>
      </w:tc>
    </w:tr>
  </w:tbl>
  <w:p w14:paraId="5B254090" w14:textId="77777777" w:rsidR="002B5549" w:rsidRDefault="002B5549" w:rsidP="004525C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28C8"/>
    <w:rsid w:val="00017EFD"/>
    <w:rsid w:val="00041B25"/>
    <w:rsid w:val="00196ED1"/>
    <w:rsid w:val="002B5549"/>
    <w:rsid w:val="002B56D1"/>
    <w:rsid w:val="003028C8"/>
    <w:rsid w:val="00380340"/>
    <w:rsid w:val="004525C1"/>
    <w:rsid w:val="004A6981"/>
    <w:rsid w:val="005653D4"/>
    <w:rsid w:val="005741BD"/>
    <w:rsid w:val="005F7E5B"/>
    <w:rsid w:val="00894B51"/>
    <w:rsid w:val="009277EF"/>
    <w:rsid w:val="00A501A6"/>
    <w:rsid w:val="00AA1EF0"/>
    <w:rsid w:val="00AD1E67"/>
    <w:rsid w:val="00C879DE"/>
    <w:rsid w:val="00D164E3"/>
    <w:rsid w:val="00F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539FDB46"/>
  <w15:chartTrackingRefBased/>
  <w15:docId w15:val="{43551795-0A77-4183-9D89-B5EDF100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25C1"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4525C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525C1"/>
    <w:pPr>
      <w:tabs>
        <w:tab w:val="center" w:pos="4536"/>
        <w:tab w:val="right" w:pos="9072"/>
      </w:tabs>
    </w:pPr>
  </w:style>
  <w:style w:type="paragraph" w:customStyle="1" w:styleId="EinfacherAbsatz">
    <w:name w:val="[Einfacher Absatz]"/>
    <w:rsid w:val="009277EF"/>
    <w:pPr>
      <w:widowControl w:val="0"/>
      <w:spacing w:line="288" w:lineRule="auto"/>
    </w:pPr>
    <w:rPr>
      <w:rFonts w:ascii="Times" w:eastAsia="ヒラギノ角ゴ Pro W3" w:hAnsi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mi\Anwendungsdaten\Microsoft\Vorlagen\SAE_hoch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SAE_hoch.dot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</vt:lpstr>
    </vt:vector>
  </TitlesOfParts>
  <Company>IT Schule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</dc:title>
  <dc:subject/>
  <dc:creator>mi</dc:creator>
  <cp:keywords/>
  <dc:description/>
  <cp:lastModifiedBy>Rüdiger Berg</cp:lastModifiedBy>
  <cp:revision>2</cp:revision>
  <dcterms:created xsi:type="dcterms:W3CDTF">2017-09-13T14:18:00Z</dcterms:created>
  <dcterms:modified xsi:type="dcterms:W3CDTF">2017-09-13T14:18:00Z</dcterms:modified>
</cp:coreProperties>
</file>